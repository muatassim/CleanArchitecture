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86C5" w14:textId="0923C5EC" w:rsidR="006B1C8E" w:rsidRPr="0026504D" w:rsidRDefault="00374DEF" w:rsidP="006B1C8E">
      <w:pPr>
        <w:pStyle w:val="Subtitle"/>
      </w:pPr>
      <w:r>
        <w:t>Clean Architecture Project Template</w:t>
      </w:r>
      <w:r w:rsidR="00C3131E">
        <w:t xml:space="preserve"> -- Application</w:t>
      </w:r>
    </w:p>
    <w:p w14:paraId="503918EB" w14:textId="0AD017EC" w:rsidR="003D28AE" w:rsidRDefault="00FC5EFB" w:rsidP="006F6102">
      <w:pPr>
        <w:pStyle w:val="NormalWeb"/>
      </w:pPr>
      <w:r>
        <w:t xml:space="preserve">Open the Clean Architecture Application Project, and it </w:t>
      </w:r>
      <w:r w:rsidR="00BC6296">
        <w:t>should contain</w:t>
      </w:r>
      <w:r>
        <w:t xml:space="preserve"> Core and Core Test Project.</w:t>
      </w:r>
      <w:r w:rsidR="00BC6296">
        <w:t xml:space="preserve"> </w:t>
      </w:r>
    </w:p>
    <w:p w14:paraId="15E884DF" w14:textId="4AE2135D" w:rsidR="00FC5EFB" w:rsidRDefault="00FC5EFB" w:rsidP="006F6102">
      <w:pPr>
        <w:pStyle w:val="NormalWeb"/>
      </w:pPr>
      <w:r w:rsidRPr="00FC5EFB">
        <w:drawing>
          <wp:inline distT="0" distB="0" distL="0" distR="0" wp14:anchorId="5E0DA7EE" wp14:editId="4EB04A85">
            <wp:extent cx="5943600" cy="4885055"/>
            <wp:effectExtent l="0" t="0" r="0" b="0"/>
            <wp:docPr id="4983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5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5D2" w14:textId="6B1D5B64" w:rsidR="00FC5EFB" w:rsidRDefault="00BC6296" w:rsidP="006F6102">
      <w:pPr>
        <w:pStyle w:val="NormalWeb"/>
      </w:pPr>
      <w:r>
        <w:t>Add the following files from Core Folder to the respective locations:</w:t>
      </w:r>
    </w:p>
    <w:p w14:paraId="43181E62" w14:textId="32A1ABE8" w:rsidR="00BC6296" w:rsidRDefault="00BC6296">
      <w:pPr>
        <w:pStyle w:val="NormalWeb"/>
        <w:numPr>
          <w:ilvl w:val="0"/>
          <w:numId w:val="11"/>
        </w:numPr>
      </w:pPr>
      <w:r>
        <w:t>From Entities Folder, copy Builders, Errors, Events, and the Categories.cs file to Entities Folder</w:t>
      </w:r>
    </w:p>
    <w:p w14:paraId="76AF50E8" w14:textId="21202505" w:rsidR="00BC6296" w:rsidRDefault="00BC6296">
      <w:pPr>
        <w:pStyle w:val="NormalWeb"/>
        <w:numPr>
          <w:ilvl w:val="0"/>
          <w:numId w:val="11"/>
        </w:numPr>
      </w:pPr>
      <w:r>
        <w:t xml:space="preserve">From Validations folder Copy Services Folder to Services in Validation which contain CategoriesValidationService.cs file </w:t>
      </w:r>
    </w:p>
    <w:p w14:paraId="09FFDC92" w14:textId="6394597E" w:rsidR="00214ACC" w:rsidRDefault="00214ACC">
      <w:pPr>
        <w:pStyle w:val="NormalWeb"/>
        <w:numPr>
          <w:ilvl w:val="0"/>
          <w:numId w:val="11"/>
        </w:numPr>
      </w:pPr>
      <w:r>
        <w:t>From Abstractions Folder Copy Specification/</w:t>
      </w:r>
      <w:r w:rsidRPr="00214ACC">
        <w:t>CategoriesCompleteSpecification</w:t>
      </w:r>
      <w:r>
        <w:t xml:space="preserve">.cs file to Specification Folder </w:t>
      </w:r>
    </w:p>
    <w:p w14:paraId="721E4A8D" w14:textId="056CD0F1" w:rsidR="00F71DA7" w:rsidRDefault="00F71DA7">
      <w:pPr>
        <w:pStyle w:val="NormalWeb"/>
        <w:numPr>
          <w:ilvl w:val="0"/>
          <w:numId w:val="11"/>
        </w:numPr>
      </w:pPr>
      <w:r>
        <w:lastRenderedPageBreak/>
        <w:t xml:space="preserve">Change name of Method in Interface </w:t>
      </w:r>
      <w:proofErr w:type="spellStart"/>
      <w:r>
        <w:t>ILookupDataRepository</w:t>
      </w:r>
      <w:proofErr w:type="spellEnd"/>
      <w:r>
        <w:t xml:space="preserve"> to </w:t>
      </w:r>
      <w:proofErr w:type="spellStart"/>
      <w:r w:rsidRPr="00F71DA7">
        <w:t>GetDboCategoriesAsync</w:t>
      </w:r>
      <w:proofErr w:type="spellEnd"/>
      <w:r>
        <w:t xml:space="preserve"> </w:t>
      </w:r>
      <w:r w:rsidRPr="00F71DA7">
        <w:drawing>
          <wp:inline distT="0" distB="0" distL="0" distR="0" wp14:anchorId="3A985C88" wp14:editId="0472F345">
            <wp:extent cx="5943600" cy="1764030"/>
            <wp:effectExtent l="0" t="0" r="0" b="7620"/>
            <wp:docPr id="12677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9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3D9" w14:textId="2318C8D7" w:rsidR="00F71DA7" w:rsidRDefault="00F71DA7">
      <w:pPr>
        <w:pStyle w:val="NormalWeb"/>
        <w:numPr>
          <w:ilvl w:val="0"/>
          <w:numId w:val="11"/>
        </w:numPr>
      </w:pPr>
      <w:r>
        <w:t xml:space="preserve">Copy Interfaces from Interface folder to Interfaces folder </w:t>
      </w:r>
    </w:p>
    <w:p w14:paraId="3A400B21" w14:textId="2230A57F" w:rsidR="00BC6296" w:rsidRDefault="00BC6296" w:rsidP="00BC6296">
      <w:pPr>
        <w:pStyle w:val="NormalWeb"/>
      </w:pPr>
      <w:r>
        <w:t xml:space="preserve">Core Project should now contain all necessary files for the Categories Entity. </w:t>
      </w:r>
    </w:p>
    <w:p w14:paraId="0E9A434A" w14:textId="1B31C443" w:rsidR="006E0A75" w:rsidRDefault="006E0A75" w:rsidP="006E0A75">
      <w:pPr>
        <w:pStyle w:val="Title"/>
      </w:pPr>
      <w:r>
        <w:t>Application Project</w:t>
      </w:r>
    </w:p>
    <w:p w14:paraId="53F6D5D3" w14:textId="3F5DDAA8" w:rsidR="00FC5EFB" w:rsidRDefault="00FC5EFB" w:rsidP="006F6102">
      <w:pPr>
        <w:pStyle w:val="NormalWeb"/>
      </w:pPr>
      <w:r>
        <w:t>Right click on Src folder and select to add new Project, Pick the Class library template, make sure to select the Src folder location. In my case the location is</w:t>
      </w:r>
    </w:p>
    <w:p w14:paraId="628208C7" w14:textId="3F75D539" w:rsidR="00FC5EFB" w:rsidRPr="00FC5EFB" w:rsidRDefault="00FC5EFB" w:rsidP="006F6102">
      <w:pPr>
        <w:pStyle w:val="NormalWeb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EFB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C:\Tutorials_UsefulCodes\Clean-Architecture\Template\Application\CleanArchitecture\Src\</w:t>
      </w:r>
      <w:r w:rsidRPr="00FC5EFB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C83DAC" w14:textId="29A2E53E" w:rsidR="00B54D51" w:rsidRDefault="00FC5EFB" w:rsidP="006F6102">
      <w:pPr>
        <w:pStyle w:val="NormalWeb"/>
      </w:pPr>
      <w:r w:rsidRPr="00FC5EFB">
        <w:lastRenderedPageBreak/>
        <w:drawing>
          <wp:inline distT="0" distB="0" distL="0" distR="0" wp14:anchorId="69414A6C" wp14:editId="226896C1">
            <wp:extent cx="5943600" cy="4081780"/>
            <wp:effectExtent l="0" t="0" r="0" b="0"/>
            <wp:docPr id="31939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0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2466" w14:textId="4DCEA25F" w:rsidR="00FC5EFB" w:rsidRDefault="00FC5EFB" w:rsidP="006F6102">
      <w:pPr>
        <w:pStyle w:val="NormalWeb"/>
      </w:pPr>
      <w:r>
        <w:t xml:space="preserve">Click Next, accept default as .NET 9.0 to Create the Project.  </w:t>
      </w:r>
    </w:p>
    <w:p w14:paraId="48501E15" w14:textId="431441D7" w:rsidR="001419C1" w:rsidRDefault="00FC5EFB" w:rsidP="006F6102">
      <w:pPr>
        <w:pStyle w:val="NormalWeb"/>
      </w:pPr>
      <w:r w:rsidRPr="00FC5EFB">
        <w:lastRenderedPageBreak/>
        <w:drawing>
          <wp:inline distT="0" distB="0" distL="0" distR="0" wp14:anchorId="7B2E9D42" wp14:editId="4653EA1B">
            <wp:extent cx="5906324" cy="4029637"/>
            <wp:effectExtent l="0" t="0" r="0" b="9525"/>
            <wp:docPr id="57861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0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8637" w14:textId="5E72E071" w:rsidR="00FC5EFB" w:rsidRDefault="00EB10E3" w:rsidP="006F6102">
      <w:pPr>
        <w:pStyle w:val="NormalWeb"/>
      </w:pPr>
      <w:r>
        <w:t xml:space="preserve">Copy All Files/Folders from Application Folder to root of this application </w:t>
      </w:r>
    </w:p>
    <w:p w14:paraId="299F29EE" w14:textId="61A06D65" w:rsidR="006E0A75" w:rsidRDefault="00EB10E3" w:rsidP="006F6102">
      <w:pPr>
        <w:pStyle w:val="NormalWeb"/>
      </w:pPr>
      <w:r>
        <w:t>Ensure Nuget Packages and add Shared Project reference once that is in place below (Details)</w:t>
      </w:r>
    </w:p>
    <w:p w14:paraId="06DA4BCE" w14:textId="11463AEC" w:rsidR="00EB10E3" w:rsidRDefault="00EB10E3" w:rsidP="006F6102">
      <w:pPr>
        <w:pStyle w:val="NormalWeb"/>
      </w:pPr>
      <w:r w:rsidRPr="00EB10E3">
        <w:drawing>
          <wp:inline distT="0" distB="0" distL="0" distR="0" wp14:anchorId="4E4F1C77" wp14:editId="234F1094">
            <wp:extent cx="5943600" cy="2280920"/>
            <wp:effectExtent l="0" t="0" r="0" b="5080"/>
            <wp:docPr id="25462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3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12D" w14:textId="15E88F37" w:rsidR="006139CD" w:rsidRDefault="006139CD" w:rsidP="006F6102">
      <w:pPr>
        <w:pStyle w:val="NormalWeb"/>
      </w:pPr>
      <w:r>
        <w:t>Project should look like the following:</w:t>
      </w:r>
    </w:p>
    <w:p w14:paraId="2454C68C" w14:textId="434759BA" w:rsidR="006139CD" w:rsidRDefault="006139CD" w:rsidP="006F6102">
      <w:pPr>
        <w:pStyle w:val="NormalWeb"/>
      </w:pPr>
      <w:r w:rsidRPr="006139CD">
        <w:lastRenderedPageBreak/>
        <w:drawing>
          <wp:inline distT="0" distB="0" distL="0" distR="0" wp14:anchorId="2349FB14" wp14:editId="6832052E">
            <wp:extent cx="5477639" cy="7573432"/>
            <wp:effectExtent l="0" t="0" r="8890" b="8890"/>
            <wp:docPr id="198943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02F1" w14:textId="77777777" w:rsidR="006139CD" w:rsidRDefault="006139CD" w:rsidP="006F6102">
      <w:pPr>
        <w:pStyle w:val="NormalWeb"/>
      </w:pPr>
    </w:p>
    <w:p w14:paraId="2875574F" w14:textId="77777777" w:rsidR="006139CD" w:rsidRDefault="006139CD" w:rsidP="006F6102">
      <w:pPr>
        <w:pStyle w:val="NormalWeb"/>
      </w:pPr>
    </w:p>
    <w:p w14:paraId="74CBE94E" w14:textId="70CA37C2" w:rsidR="006E0A75" w:rsidRDefault="006E0A75" w:rsidP="006E0A75">
      <w:pPr>
        <w:pStyle w:val="Subtitle"/>
      </w:pPr>
      <w:r>
        <w:t xml:space="preserve">Shared Project </w:t>
      </w:r>
    </w:p>
    <w:p w14:paraId="52DC9587" w14:textId="3FF758CC" w:rsidR="00FC5EFB" w:rsidRDefault="004A5A8B" w:rsidP="006F6102">
      <w:pPr>
        <w:pStyle w:val="NormalWeb"/>
      </w:pPr>
      <w:r>
        <w:t>Similarly Create the Shared Project in the Src Folder</w:t>
      </w:r>
    </w:p>
    <w:p w14:paraId="6941903B" w14:textId="251E3EB1" w:rsidR="004A5A8B" w:rsidRDefault="004A5A8B" w:rsidP="006F6102">
      <w:pPr>
        <w:pStyle w:val="NormalWeb"/>
      </w:pPr>
      <w:r w:rsidRPr="004A5A8B">
        <w:drawing>
          <wp:inline distT="0" distB="0" distL="0" distR="0" wp14:anchorId="1457CADE" wp14:editId="637D73C6">
            <wp:extent cx="5943600" cy="4117975"/>
            <wp:effectExtent l="0" t="0" r="0" b="0"/>
            <wp:docPr id="157337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6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B5B" w14:textId="2F0C6CA8" w:rsidR="00D554A2" w:rsidRDefault="004A5A8B" w:rsidP="00D554A2">
      <w:pPr>
        <w:pStyle w:val="NormalWeb"/>
      </w:pPr>
      <w:r>
        <w:t xml:space="preserve">Take defaults and Click Create </w:t>
      </w:r>
    </w:p>
    <w:p w14:paraId="49C76011" w14:textId="084AA9ED" w:rsidR="004A5A8B" w:rsidRDefault="004A5A8B" w:rsidP="00D554A2">
      <w:pPr>
        <w:pStyle w:val="NormalWeb"/>
      </w:pPr>
      <w:r w:rsidRPr="004A5A8B">
        <w:lastRenderedPageBreak/>
        <w:drawing>
          <wp:inline distT="0" distB="0" distL="0" distR="0" wp14:anchorId="3365A245" wp14:editId="13E837C2">
            <wp:extent cx="5943600" cy="4152900"/>
            <wp:effectExtent l="0" t="0" r="0" b="0"/>
            <wp:docPr id="2804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2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890" w14:textId="087DAEF8" w:rsidR="00D554A2" w:rsidRDefault="004A5A8B" w:rsidP="00D554A2">
      <w:pPr>
        <w:pStyle w:val="NormalWeb"/>
      </w:pPr>
      <w:r>
        <w:t>Solution in the Src Folder should look like the Following:</w:t>
      </w:r>
    </w:p>
    <w:p w14:paraId="27C1AA44" w14:textId="5EECB722" w:rsidR="004A5A8B" w:rsidRDefault="004A5A8B" w:rsidP="00D554A2">
      <w:pPr>
        <w:pStyle w:val="NormalWeb"/>
      </w:pPr>
      <w:r w:rsidRPr="004A5A8B">
        <w:lastRenderedPageBreak/>
        <w:drawing>
          <wp:inline distT="0" distB="0" distL="0" distR="0" wp14:anchorId="3A3A8C36" wp14:editId="3AB5556A">
            <wp:extent cx="5943600" cy="3552825"/>
            <wp:effectExtent l="0" t="0" r="0" b="9525"/>
            <wp:docPr id="209949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991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FC12" w14:textId="514166CB" w:rsidR="004A5A8B" w:rsidRDefault="004A5A8B" w:rsidP="00D554A2">
      <w:pPr>
        <w:pStyle w:val="NormalWeb"/>
      </w:pPr>
      <w:r>
        <w:t xml:space="preserve">Copy Files for the Shared Project from Shared Project Folder to root folder of Shared </w:t>
      </w:r>
      <w:r w:rsidR="006E0A75">
        <w:t>Project and</w:t>
      </w:r>
      <w:r>
        <w:t xml:space="preserve"> Change Namespace if </w:t>
      </w:r>
      <w:r w:rsidR="006E0A75">
        <w:t>needed and</w:t>
      </w:r>
      <w:r>
        <w:t xml:space="preserve"> add a reference to the Core Project</w:t>
      </w:r>
      <w:r w:rsidR="00AD160F">
        <w:t>. Below is the Project file for Shared Project:</w:t>
      </w:r>
    </w:p>
    <w:p w14:paraId="48C5CC62" w14:textId="3CFB6CEA" w:rsidR="00AD160F" w:rsidRDefault="00AD160F" w:rsidP="00D554A2">
      <w:pPr>
        <w:pStyle w:val="NormalWeb"/>
      </w:pPr>
      <w:r w:rsidRPr="00AD160F">
        <w:drawing>
          <wp:inline distT="0" distB="0" distL="0" distR="0" wp14:anchorId="148E25A7" wp14:editId="4F95DEF4">
            <wp:extent cx="5943600" cy="2170430"/>
            <wp:effectExtent l="0" t="0" r="0" b="1270"/>
            <wp:docPr id="29856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FE08" w14:textId="77777777" w:rsidR="006E0A75" w:rsidRDefault="006E0A75" w:rsidP="00D554A2">
      <w:pPr>
        <w:pStyle w:val="NormalWeb"/>
      </w:pPr>
    </w:p>
    <w:p w14:paraId="188D3434" w14:textId="77777777" w:rsidR="006E0A75" w:rsidRDefault="006E0A75" w:rsidP="00D554A2">
      <w:pPr>
        <w:pStyle w:val="NormalWeb"/>
      </w:pPr>
    </w:p>
    <w:p w14:paraId="11107FBB" w14:textId="77777777" w:rsidR="006E0A75" w:rsidRDefault="006E0A75" w:rsidP="00D554A2">
      <w:pPr>
        <w:pStyle w:val="NormalWeb"/>
      </w:pPr>
    </w:p>
    <w:p w14:paraId="5CAF304D" w14:textId="77777777" w:rsidR="006E0A75" w:rsidRDefault="006E0A75" w:rsidP="00D554A2">
      <w:pPr>
        <w:pStyle w:val="NormalWeb"/>
      </w:pPr>
    </w:p>
    <w:p w14:paraId="26769E6A" w14:textId="60F0E871" w:rsidR="006139CD" w:rsidRDefault="006139CD" w:rsidP="006139CD">
      <w:pPr>
        <w:pStyle w:val="Subtitle"/>
      </w:pPr>
      <w:r>
        <w:lastRenderedPageBreak/>
        <w:t xml:space="preserve">Test Application Project </w:t>
      </w:r>
    </w:p>
    <w:p w14:paraId="07F93456" w14:textId="5996B9B7" w:rsidR="00231972" w:rsidRDefault="00231972" w:rsidP="006F6102">
      <w:pPr>
        <w:pStyle w:val="NormalWeb"/>
      </w:pPr>
    </w:p>
    <w:p w14:paraId="67FE3725" w14:textId="22CC8A6F" w:rsidR="00323E82" w:rsidRDefault="005C7FDA" w:rsidP="006F6102">
      <w:pPr>
        <w:pStyle w:val="NormalWeb"/>
      </w:pPr>
      <w:r>
        <w:t>Right click on Tests folder and add the Test Application Project.</w:t>
      </w:r>
    </w:p>
    <w:p w14:paraId="1C97E65E" w14:textId="15F80800" w:rsidR="005C7FDA" w:rsidRDefault="005C7FDA" w:rsidP="006F6102">
      <w:pPr>
        <w:pStyle w:val="NormalWeb"/>
      </w:pPr>
      <w:r w:rsidRPr="005C7FDA">
        <w:drawing>
          <wp:inline distT="0" distB="0" distL="0" distR="0" wp14:anchorId="6757982D" wp14:editId="2675EEAF">
            <wp:extent cx="5315692" cy="5449060"/>
            <wp:effectExtent l="0" t="0" r="0" b="0"/>
            <wp:docPr id="12508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9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CC10" w14:textId="77777777" w:rsidR="005C7FDA" w:rsidRDefault="005C7FDA" w:rsidP="006F6102">
      <w:pPr>
        <w:pStyle w:val="NormalWeb"/>
      </w:pPr>
    </w:p>
    <w:p w14:paraId="14FCFD12" w14:textId="66928B19" w:rsidR="005C7FDA" w:rsidRDefault="005C7FDA" w:rsidP="006F6102">
      <w:pPr>
        <w:pStyle w:val="NormalWeb"/>
      </w:pPr>
      <w:r>
        <w:t xml:space="preserve">Copy files from </w:t>
      </w:r>
      <w:proofErr w:type="spellStart"/>
      <w:r>
        <w:t>ApplicatonTest</w:t>
      </w:r>
      <w:proofErr w:type="spellEnd"/>
      <w:r>
        <w:t xml:space="preserve"> Folder to root of the </w:t>
      </w:r>
      <w:proofErr w:type="spellStart"/>
      <w:r>
        <w:t>ApplicationTest</w:t>
      </w:r>
      <w:proofErr w:type="spellEnd"/>
      <w:r>
        <w:t xml:space="preserve"> Project. Adjust Namespace if needed. </w:t>
      </w:r>
    </w:p>
    <w:p w14:paraId="5A1E74BC" w14:textId="0F0D8E60" w:rsidR="005C7FDA" w:rsidRDefault="005C7FDA" w:rsidP="006F6102">
      <w:pPr>
        <w:pStyle w:val="NormalWeb"/>
      </w:pPr>
      <w:r>
        <w:t xml:space="preserve">Ensure </w:t>
      </w:r>
      <w:proofErr w:type="spellStart"/>
      <w:r>
        <w:t>AppSettings.json</w:t>
      </w:r>
      <w:proofErr w:type="spellEnd"/>
      <w:r>
        <w:t xml:space="preserve"> file is set to copy if newer in properties </w:t>
      </w:r>
    </w:p>
    <w:sectPr w:rsidR="005C7FDA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A346" w14:textId="77777777" w:rsidR="00354DC0" w:rsidRDefault="00354DC0">
      <w:pPr>
        <w:spacing w:line="240" w:lineRule="auto"/>
      </w:pPr>
      <w:r>
        <w:separator/>
      </w:r>
    </w:p>
  </w:endnote>
  <w:endnote w:type="continuationSeparator" w:id="0">
    <w:p w14:paraId="57D9FABF" w14:textId="77777777" w:rsidR="00354DC0" w:rsidRDefault="00354DC0">
      <w:pPr>
        <w:spacing w:line="240" w:lineRule="auto"/>
      </w:pPr>
      <w:r>
        <w:continuationSeparator/>
      </w:r>
    </w:p>
  </w:endnote>
  <w:endnote w:type="continuationNotice" w:id="1">
    <w:p w14:paraId="0DDC8CDE" w14:textId="77777777" w:rsidR="00354DC0" w:rsidRDefault="00354DC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5753" w14:textId="77777777" w:rsidR="00354DC0" w:rsidRDefault="00354DC0">
      <w:pPr>
        <w:spacing w:line="240" w:lineRule="auto"/>
      </w:pPr>
      <w:r>
        <w:separator/>
      </w:r>
    </w:p>
  </w:footnote>
  <w:footnote w:type="continuationSeparator" w:id="0">
    <w:p w14:paraId="1A2EE2BD" w14:textId="77777777" w:rsidR="00354DC0" w:rsidRDefault="00354DC0">
      <w:pPr>
        <w:spacing w:line="240" w:lineRule="auto"/>
      </w:pPr>
      <w:r>
        <w:continuationSeparator/>
      </w:r>
    </w:p>
  </w:footnote>
  <w:footnote w:type="continuationNotice" w:id="1">
    <w:p w14:paraId="59785108" w14:textId="77777777" w:rsidR="00354DC0" w:rsidRDefault="00354DC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8550"/>
        </w:tabs>
        <w:ind w:left="855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E4F61"/>
    <w:multiLevelType w:val="hybridMultilevel"/>
    <w:tmpl w:val="F1E6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878422306">
    <w:abstractNumId w:val="10"/>
  </w:num>
  <w:num w:numId="2" w16cid:durableId="2085757416">
    <w:abstractNumId w:val="8"/>
  </w:num>
  <w:num w:numId="3" w16cid:durableId="1515224917">
    <w:abstractNumId w:val="7"/>
  </w:num>
  <w:num w:numId="4" w16cid:durableId="877162305">
    <w:abstractNumId w:val="6"/>
  </w:num>
  <w:num w:numId="5" w16cid:durableId="955062368">
    <w:abstractNumId w:val="5"/>
  </w:num>
  <w:num w:numId="6" w16cid:durableId="1235892094">
    <w:abstractNumId w:val="4"/>
  </w:num>
  <w:num w:numId="7" w16cid:durableId="259878711">
    <w:abstractNumId w:val="3"/>
  </w:num>
  <w:num w:numId="8" w16cid:durableId="1385569490">
    <w:abstractNumId w:val="2"/>
  </w:num>
  <w:num w:numId="9" w16cid:durableId="298612166">
    <w:abstractNumId w:val="1"/>
  </w:num>
  <w:num w:numId="10" w16cid:durableId="1347366464">
    <w:abstractNumId w:val="0"/>
  </w:num>
  <w:num w:numId="11" w16cid:durableId="2347048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F2"/>
    <w:rsid w:val="00007533"/>
    <w:rsid w:val="000150E9"/>
    <w:rsid w:val="00030E3C"/>
    <w:rsid w:val="00041A11"/>
    <w:rsid w:val="00045290"/>
    <w:rsid w:val="0004645E"/>
    <w:rsid w:val="00046D38"/>
    <w:rsid w:val="00057527"/>
    <w:rsid w:val="00060B4F"/>
    <w:rsid w:val="00072D27"/>
    <w:rsid w:val="00073B24"/>
    <w:rsid w:val="00074B18"/>
    <w:rsid w:val="00076185"/>
    <w:rsid w:val="00083C22"/>
    <w:rsid w:val="00085308"/>
    <w:rsid w:val="00086E87"/>
    <w:rsid w:val="000871A8"/>
    <w:rsid w:val="00093103"/>
    <w:rsid w:val="000A036B"/>
    <w:rsid w:val="000D00A0"/>
    <w:rsid w:val="000D0E4A"/>
    <w:rsid w:val="000D17BA"/>
    <w:rsid w:val="000D4CDD"/>
    <w:rsid w:val="000D7D3D"/>
    <w:rsid w:val="000E56CE"/>
    <w:rsid w:val="000F11B9"/>
    <w:rsid w:val="000F5C3A"/>
    <w:rsid w:val="00100FB1"/>
    <w:rsid w:val="00102341"/>
    <w:rsid w:val="00105960"/>
    <w:rsid w:val="001073CE"/>
    <w:rsid w:val="00107678"/>
    <w:rsid w:val="0011019A"/>
    <w:rsid w:val="0011110C"/>
    <w:rsid w:val="001126E8"/>
    <w:rsid w:val="001161EA"/>
    <w:rsid w:val="00121553"/>
    <w:rsid w:val="001238BA"/>
    <w:rsid w:val="00123EDC"/>
    <w:rsid w:val="00131CAB"/>
    <w:rsid w:val="00140746"/>
    <w:rsid w:val="0014171A"/>
    <w:rsid w:val="001419C1"/>
    <w:rsid w:val="0014699A"/>
    <w:rsid w:val="00151675"/>
    <w:rsid w:val="00170CCC"/>
    <w:rsid w:val="00172D41"/>
    <w:rsid w:val="00180769"/>
    <w:rsid w:val="00181611"/>
    <w:rsid w:val="00193BFE"/>
    <w:rsid w:val="001A662D"/>
    <w:rsid w:val="001A728C"/>
    <w:rsid w:val="001B290F"/>
    <w:rsid w:val="001B6FEB"/>
    <w:rsid w:val="001C21D4"/>
    <w:rsid w:val="001C5F2E"/>
    <w:rsid w:val="001D0BD1"/>
    <w:rsid w:val="001D7585"/>
    <w:rsid w:val="001E3396"/>
    <w:rsid w:val="001E6321"/>
    <w:rsid w:val="001F3C13"/>
    <w:rsid w:val="002017AC"/>
    <w:rsid w:val="00203461"/>
    <w:rsid w:val="00204254"/>
    <w:rsid w:val="002050CF"/>
    <w:rsid w:val="002069FC"/>
    <w:rsid w:val="00214ACC"/>
    <w:rsid w:val="002168BB"/>
    <w:rsid w:val="0022365C"/>
    <w:rsid w:val="00230225"/>
    <w:rsid w:val="0023030D"/>
    <w:rsid w:val="00230DEF"/>
    <w:rsid w:val="00230E47"/>
    <w:rsid w:val="00231972"/>
    <w:rsid w:val="0023572E"/>
    <w:rsid w:val="00235805"/>
    <w:rsid w:val="002359ED"/>
    <w:rsid w:val="00236869"/>
    <w:rsid w:val="0023795B"/>
    <w:rsid w:val="00245621"/>
    <w:rsid w:val="00252520"/>
    <w:rsid w:val="0025614D"/>
    <w:rsid w:val="00261FBB"/>
    <w:rsid w:val="002625F9"/>
    <w:rsid w:val="002631F7"/>
    <w:rsid w:val="00264416"/>
    <w:rsid w:val="0026484A"/>
    <w:rsid w:val="0026504D"/>
    <w:rsid w:val="002661C9"/>
    <w:rsid w:val="002700FC"/>
    <w:rsid w:val="00274640"/>
    <w:rsid w:val="00274856"/>
    <w:rsid w:val="00276926"/>
    <w:rsid w:val="00282D94"/>
    <w:rsid w:val="002A2D1B"/>
    <w:rsid w:val="002A67C8"/>
    <w:rsid w:val="002B2065"/>
    <w:rsid w:val="002B3FF2"/>
    <w:rsid w:val="002B40B7"/>
    <w:rsid w:val="002B777F"/>
    <w:rsid w:val="002C5D75"/>
    <w:rsid w:val="002D288E"/>
    <w:rsid w:val="002D6174"/>
    <w:rsid w:val="002D623A"/>
    <w:rsid w:val="00301789"/>
    <w:rsid w:val="00302F02"/>
    <w:rsid w:val="00303B9F"/>
    <w:rsid w:val="0030504D"/>
    <w:rsid w:val="00317449"/>
    <w:rsid w:val="00321BF2"/>
    <w:rsid w:val="00321DFE"/>
    <w:rsid w:val="00323E82"/>
    <w:rsid w:val="00325194"/>
    <w:rsid w:val="00325AAD"/>
    <w:rsid w:val="00340383"/>
    <w:rsid w:val="00354DC0"/>
    <w:rsid w:val="0036260E"/>
    <w:rsid w:val="00370ED8"/>
    <w:rsid w:val="003728E3"/>
    <w:rsid w:val="00374DEF"/>
    <w:rsid w:val="0037672D"/>
    <w:rsid w:val="00382B3F"/>
    <w:rsid w:val="003900A8"/>
    <w:rsid w:val="003905E1"/>
    <w:rsid w:val="003962D3"/>
    <w:rsid w:val="003972DE"/>
    <w:rsid w:val="003A3002"/>
    <w:rsid w:val="003A6A94"/>
    <w:rsid w:val="003B4645"/>
    <w:rsid w:val="003B51A7"/>
    <w:rsid w:val="003B542F"/>
    <w:rsid w:val="003B6A7A"/>
    <w:rsid w:val="003C7D9D"/>
    <w:rsid w:val="003D28AE"/>
    <w:rsid w:val="003D4B49"/>
    <w:rsid w:val="003E08A7"/>
    <w:rsid w:val="003E3A63"/>
    <w:rsid w:val="003E76B5"/>
    <w:rsid w:val="003F39A5"/>
    <w:rsid w:val="003F5E29"/>
    <w:rsid w:val="00415C50"/>
    <w:rsid w:val="00416C39"/>
    <w:rsid w:val="004252AC"/>
    <w:rsid w:val="004560F0"/>
    <w:rsid w:val="00457BEB"/>
    <w:rsid w:val="00461B2E"/>
    <w:rsid w:val="00463399"/>
    <w:rsid w:val="00482CFC"/>
    <w:rsid w:val="00484C72"/>
    <w:rsid w:val="00487996"/>
    <w:rsid w:val="00490738"/>
    <w:rsid w:val="004911C1"/>
    <w:rsid w:val="00491910"/>
    <w:rsid w:val="0049659B"/>
    <w:rsid w:val="004A3D03"/>
    <w:rsid w:val="004A5A8B"/>
    <w:rsid w:val="004B1460"/>
    <w:rsid w:val="004B24F2"/>
    <w:rsid w:val="004B4DC0"/>
    <w:rsid w:val="004B6D7F"/>
    <w:rsid w:val="004C542D"/>
    <w:rsid w:val="004D0A89"/>
    <w:rsid w:val="004D6D56"/>
    <w:rsid w:val="004D785F"/>
    <w:rsid w:val="004E744B"/>
    <w:rsid w:val="004F37EC"/>
    <w:rsid w:val="004F7760"/>
    <w:rsid w:val="00510D67"/>
    <w:rsid w:val="00514E76"/>
    <w:rsid w:val="00520AC9"/>
    <w:rsid w:val="005222C5"/>
    <w:rsid w:val="0054283D"/>
    <w:rsid w:val="00546755"/>
    <w:rsid w:val="005565B3"/>
    <w:rsid w:val="005700D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4DC4"/>
    <w:rsid w:val="005B6EB8"/>
    <w:rsid w:val="005C7FDA"/>
    <w:rsid w:val="005D22F4"/>
    <w:rsid w:val="005F2CDD"/>
    <w:rsid w:val="005F4732"/>
    <w:rsid w:val="006133FC"/>
    <w:rsid w:val="006139CD"/>
    <w:rsid w:val="00614CAB"/>
    <w:rsid w:val="00632185"/>
    <w:rsid w:val="00633BC0"/>
    <w:rsid w:val="00646B03"/>
    <w:rsid w:val="0066136A"/>
    <w:rsid w:val="00661DE5"/>
    <w:rsid w:val="006706DE"/>
    <w:rsid w:val="00672A68"/>
    <w:rsid w:val="00674CE2"/>
    <w:rsid w:val="0068290A"/>
    <w:rsid w:val="0069487E"/>
    <w:rsid w:val="00694C5F"/>
    <w:rsid w:val="00697AFD"/>
    <w:rsid w:val="006A7CDE"/>
    <w:rsid w:val="006B0B82"/>
    <w:rsid w:val="006B1C8E"/>
    <w:rsid w:val="006B3624"/>
    <w:rsid w:val="006B7EF2"/>
    <w:rsid w:val="006C3B5F"/>
    <w:rsid w:val="006C4623"/>
    <w:rsid w:val="006D3A72"/>
    <w:rsid w:val="006D5EE3"/>
    <w:rsid w:val="006D7FF7"/>
    <w:rsid w:val="006E0A75"/>
    <w:rsid w:val="006E2E0C"/>
    <w:rsid w:val="006E5166"/>
    <w:rsid w:val="006F4D31"/>
    <w:rsid w:val="006F53EE"/>
    <w:rsid w:val="006F6102"/>
    <w:rsid w:val="00717507"/>
    <w:rsid w:val="007263B8"/>
    <w:rsid w:val="00726D9C"/>
    <w:rsid w:val="00726F2C"/>
    <w:rsid w:val="007320AE"/>
    <w:rsid w:val="007361A4"/>
    <w:rsid w:val="00736D30"/>
    <w:rsid w:val="00742FF3"/>
    <w:rsid w:val="00744D8D"/>
    <w:rsid w:val="0075488E"/>
    <w:rsid w:val="00756E71"/>
    <w:rsid w:val="00760EE2"/>
    <w:rsid w:val="00762D0A"/>
    <w:rsid w:val="00776395"/>
    <w:rsid w:val="0078378D"/>
    <w:rsid w:val="007903CF"/>
    <w:rsid w:val="00794B27"/>
    <w:rsid w:val="00796D51"/>
    <w:rsid w:val="00797862"/>
    <w:rsid w:val="007A7846"/>
    <w:rsid w:val="007B0750"/>
    <w:rsid w:val="007C65A1"/>
    <w:rsid w:val="007C674E"/>
    <w:rsid w:val="007D0F94"/>
    <w:rsid w:val="007E2825"/>
    <w:rsid w:val="007F2295"/>
    <w:rsid w:val="007F4B44"/>
    <w:rsid w:val="007F66F5"/>
    <w:rsid w:val="00812400"/>
    <w:rsid w:val="0082203C"/>
    <w:rsid w:val="00822B4A"/>
    <w:rsid w:val="008360A8"/>
    <w:rsid w:val="008416E0"/>
    <w:rsid w:val="008448EC"/>
    <w:rsid w:val="008472FC"/>
    <w:rsid w:val="00852E93"/>
    <w:rsid w:val="00873D38"/>
    <w:rsid w:val="0088352E"/>
    <w:rsid w:val="00892EEE"/>
    <w:rsid w:val="008934B6"/>
    <w:rsid w:val="00897985"/>
    <w:rsid w:val="00897BFF"/>
    <w:rsid w:val="008A5FF1"/>
    <w:rsid w:val="008B2C5F"/>
    <w:rsid w:val="008B56B1"/>
    <w:rsid w:val="008C61B9"/>
    <w:rsid w:val="008D2FA9"/>
    <w:rsid w:val="008E1F6C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11A7"/>
    <w:rsid w:val="0097558C"/>
    <w:rsid w:val="009756B7"/>
    <w:rsid w:val="009759B8"/>
    <w:rsid w:val="009824A1"/>
    <w:rsid w:val="00982A32"/>
    <w:rsid w:val="009853E9"/>
    <w:rsid w:val="0098797E"/>
    <w:rsid w:val="00990580"/>
    <w:rsid w:val="00994AD2"/>
    <w:rsid w:val="009968FF"/>
    <w:rsid w:val="00996E16"/>
    <w:rsid w:val="009979E8"/>
    <w:rsid w:val="009B61EE"/>
    <w:rsid w:val="009B69C5"/>
    <w:rsid w:val="009C0B2C"/>
    <w:rsid w:val="009E0CE8"/>
    <w:rsid w:val="009E3690"/>
    <w:rsid w:val="009E51FE"/>
    <w:rsid w:val="009E5643"/>
    <w:rsid w:val="009F1FDE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30487"/>
    <w:rsid w:val="00A43A2E"/>
    <w:rsid w:val="00A46AD4"/>
    <w:rsid w:val="00A60D92"/>
    <w:rsid w:val="00A63160"/>
    <w:rsid w:val="00A74984"/>
    <w:rsid w:val="00A75F4F"/>
    <w:rsid w:val="00A7681C"/>
    <w:rsid w:val="00A85E60"/>
    <w:rsid w:val="00A86EAC"/>
    <w:rsid w:val="00A91BD4"/>
    <w:rsid w:val="00A923E7"/>
    <w:rsid w:val="00A92A06"/>
    <w:rsid w:val="00A952A8"/>
    <w:rsid w:val="00A95C08"/>
    <w:rsid w:val="00AA661C"/>
    <w:rsid w:val="00AC2F58"/>
    <w:rsid w:val="00AD0507"/>
    <w:rsid w:val="00AD160F"/>
    <w:rsid w:val="00AD2F15"/>
    <w:rsid w:val="00AD3EC7"/>
    <w:rsid w:val="00AF04E7"/>
    <w:rsid w:val="00AF5C13"/>
    <w:rsid w:val="00B06762"/>
    <w:rsid w:val="00B12A12"/>
    <w:rsid w:val="00B211A6"/>
    <w:rsid w:val="00B237D7"/>
    <w:rsid w:val="00B32E3E"/>
    <w:rsid w:val="00B3326A"/>
    <w:rsid w:val="00B369B4"/>
    <w:rsid w:val="00B40525"/>
    <w:rsid w:val="00B53817"/>
    <w:rsid w:val="00B540F0"/>
    <w:rsid w:val="00B54664"/>
    <w:rsid w:val="00B54D51"/>
    <w:rsid w:val="00B55A71"/>
    <w:rsid w:val="00B6076E"/>
    <w:rsid w:val="00B60F1C"/>
    <w:rsid w:val="00B61F85"/>
    <w:rsid w:val="00B66C2A"/>
    <w:rsid w:val="00B710B4"/>
    <w:rsid w:val="00B8058D"/>
    <w:rsid w:val="00B81A2E"/>
    <w:rsid w:val="00B821B5"/>
    <w:rsid w:val="00B830FA"/>
    <w:rsid w:val="00B9555B"/>
    <w:rsid w:val="00BA0760"/>
    <w:rsid w:val="00BA3469"/>
    <w:rsid w:val="00BA3CC7"/>
    <w:rsid w:val="00BA6929"/>
    <w:rsid w:val="00BC6296"/>
    <w:rsid w:val="00BC759A"/>
    <w:rsid w:val="00BC787B"/>
    <w:rsid w:val="00BD2FE3"/>
    <w:rsid w:val="00BE2E3B"/>
    <w:rsid w:val="00BF457D"/>
    <w:rsid w:val="00BF4775"/>
    <w:rsid w:val="00BF6873"/>
    <w:rsid w:val="00C02983"/>
    <w:rsid w:val="00C14E7A"/>
    <w:rsid w:val="00C16410"/>
    <w:rsid w:val="00C3131E"/>
    <w:rsid w:val="00C318FF"/>
    <w:rsid w:val="00C40C76"/>
    <w:rsid w:val="00C50ABD"/>
    <w:rsid w:val="00C558EE"/>
    <w:rsid w:val="00C623D7"/>
    <w:rsid w:val="00C6547A"/>
    <w:rsid w:val="00C65FB1"/>
    <w:rsid w:val="00C71542"/>
    <w:rsid w:val="00C72243"/>
    <w:rsid w:val="00C80F01"/>
    <w:rsid w:val="00C87311"/>
    <w:rsid w:val="00C930AF"/>
    <w:rsid w:val="00C93F15"/>
    <w:rsid w:val="00C973EC"/>
    <w:rsid w:val="00CA0C45"/>
    <w:rsid w:val="00CA403D"/>
    <w:rsid w:val="00CA6F35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07FA2"/>
    <w:rsid w:val="00D17668"/>
    <w:rsid w:val="00D1798D"/>
    <w:rsid w:val="00D26155"/>
    <w:rsid w:val="00D2646B"/>
    <w:rsid w:val="00D317B4"/>
    <w:rsid w:val="00D367B1"/>
    <w:rsid w:val="00D414B6"/>
    <w:rsid w:val="00D428B8"/>
    <w:rsid w:val="00D43BFB"/>
    <w:rsid w:val="00D440BE"/>
    <w:rsid w:val="00D443DC"/>
    <w:rsid w:val="00D448A0"/>
    <w:rsid w:val="00D4573A"/>
    <w:rsid w:val="00D46550"/>
    <w:rsid w:val="00D5277A"/>
    <w:rsid w:val="00D554A2"/>
    <w:rsid w:val="00D661BA"/>
    <w:rsid w:val="00D669C6"/>
    <w:rsid w:val="00D670A9"/>
    <w:rsid w:val="00D85A5F"/>
    <w:rsid w:val="00D85CEC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511"/>
    <w:rsid w:val="00DC0F3F"/>
    <w:rsid w:val="00DC4A8B"/>
    <w:rsid w:val="00DC4E21"/>
    <w:rsid w:val="00DD3154"/>
    <w:rsid w:val="00DD5358"/>
    <w:rsid w:val="00DD724D"/>
    <w:rsid w:val="00DD767C"/>
    <w:rsid w:val="00DE156E"/>
    <w:rsid w:val="00DF5D1C"/>
    <w:rsid w:val="00E00849"/>
    <w:rsid w:val="00E01519"/>
    <w:rsid w:val="00E05495"/>
    <w:rsid w:val="00E1588C"/>
    <w:rsid w:val="00E224A0"/>
    <w:rsid w:val="00E227F1"/>
    <w:rsid w:val="00E254F0"/>
    <w:rsid w:val="00E315D0"/>
    <w:rsid w:val="00E32E72"/>
    <w:rsid w:val="00E368D1"/>
    <w:rsid w:val="00E40636"/>
    <w:rsid w:val="00E434A8"/>
    <w:rsid w:val="00E450FF"/>
    <w:rsid w:val="00E46BB7"/>
    <w:rsid w:val="00E51168"/>
    <w:rsid w:val="00E72A21"/>
    <w:rsid w:val="00E7715A"/>
    <w:rsid w:val="00E90FE2"/>
    <w:rsid w:val="00E93FA7"/>
    <w:rsid w:val="00EA3854"/>
    <w:rsid w:val="00EA444A"/>
    <w:rsid w:val="00EA794B"/>
    <w:rsid w:val="00EB10E3"/>
    <w:rsid w:val="00EB30CC"/>
    <w:rsid w:val="00EB700D"/>
    <w:rsid w:val="00ED356E"/>
    <w:rsid w:val="00ED5F1B"/>
    <w:rsid w:val="00EE7D67"/>
    <w:rsid w:val="00EF2CA6"/>
    <w:rsid w:val="00F048D4"/>
    <w:rsid w:val="00F06CF2"/>
    <w:rsid w:val="00F131F3"/>
    <w:rsid w:val="00F163A1"/>
    <w:rsid w:val="00F23B3F"/>
    <w:rsid w:val="00F27CD0"/>
    <w:rsid w:val="00F33B83"/>
    <w:rsid w:val="00F34C84"/>
    <w:rsid w:val="00F47C43"/>
    <w:rsid w:val="00F54BD0"/>
    <w:rsid w:val="00F61A58"/>
    <w:rsid w:val="00F71DA7"/>
    <w:rsid w:val="00F81072"/>
    <w:rsid w:val="00F83211"/>
    <w:rsid w:val="00F84EBB"/>
    <w:rsid w:val="00F86487"/>
    <w:rsid w:val="00F86537"/>
    <w:rsid w:val="00F86816"/>
    <w:rsid w:val="00F94D3E"/>
    <w:rsid w:val="00F95191"/>
    <w:rsid w:val="00FB3EF4"/>
    <w:rsid w:val="00FC5EFB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8C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z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6324849-6FBB-4EC2-99CC-BBB40FFD48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590C0-9F04-42FC-A2B3-5ED44B387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4700B-5E99-4797-931D-CA78A4A136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2025-05-29T20:35:00Z</dcterms:created>
  <dcterms:modified xsi:type="dcterms:W3CDTF">2025-05-30T16:14:00Z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