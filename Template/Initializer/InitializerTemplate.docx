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86C5" w14:textId="7EF3FD0D" w:rsidR="006B1C8E" w:rsidRPr="0026504D" w:rsidRDefault="00374DEF" w:rsidP="006B1C8E">
      <w:pPr>
        <w:pStyle w:val="Subtitle"/>
      </w:pPr>
      <w:r>
        <w:t>Clean Architecture Project Template</w:t>
      </w:r>
      <w:r w:rsidR="00C3131E">
        <w:t xml:space="preserve"> -- </w:t>
      </w:r>
      <w:r w:rsidR="00392072">
        <w:t>Initializer</w:t>
      </w:r>
    </w:p>
    <w:p w14:paraId="503918EB" w14:textId="3C6C933A" w:rsidR="003D28AE" w:rsidRDefault="003D28AE" w:rsidP="006F6102">
      <w:pPr>
        <w:pStyle w:val="NormalWeb"/>
      </w:pPr>
    </w:p>
    <w:p w14:paraId="4E33EE58" w14:textId="0820E3F5" w:rsidR="00E30D9E" w:rsidRDefault="00392072" w:rsidP="00E30D9E">
      <w:pPr>
        <w:pStyle w:val="NormalWeb"/>
      </w:pPr>
      <w:r>
        <w:t xml:space="preserve">Right Click on Src Folder and Add a new Library Project, name </w:t>
      </w:r>
      <w:proofErr w:type="spellStart"/>
      <w:r>
        <w:t>CleanArchitecture.DataInitializer</w:t>
      </w:r>
      <w:proofErr w:type="spellEnd"/>
      <w:r>
        <w:t xml:space="preserve"> </w:t>
      </w:r>
    </w:p>
    <w:p w14:paraId="572CA962" w14:textId="52221783" w:rsidR="00392072" w:rsidRDefault="00392072" w:rsidP="00E30D9E">
      <w:pPr>
        <w:pStyle w:val="NormalWeb"/>
      </w:pPr>
      <w:r w:rsidRPr="00392072">
        <w:drawing>
          <wp:inline distT="0" distB="0" distL="0" distR="0" wp14:anchorId="00ECDD1A" wp14:editId="5059BC87">
            <wp:extent cx="5943600" cy="4177030"/>
            <wp:effectExtent l="0" t="0" r="0" b="0"/>
            <wp:docPr id="16044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9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752B" w14:textId="77777777" w:rsidR="00E30D9E" w:rsidRDefault="00E30D9E" w:rsidP="00E30D9E">
      <w:pPr>
        <w:pStyle w:val="NormalWeb"/>
      </w:pPr>
    </w:p>
    <w:p w14:paraId="7BEF72CD" w14:textId="2988B275" w:rsidR="00392072" w:rsidRDefault="00392072" w:rsidP="00E30D9E">
      <w:pPr>
        <w:pStyle w:val="NormalWeb"/>
      </w:pPr>
      <w:r>
        <w:lastRenderedPageBreak/>
        <w:t xml:space="preserve">Take Default and Click to Create the Project. Your Project Structure now look like the following: </w:t>
      </w:r>
      <w:r w:rsidRPr="00392072">
        <w:drawing>
          <wp:inline distT="0" distB="0" distL="0" distR="0" wp14:anchorId="7C32F7BC" wp14:editId="5677D9F6">
            <wp:extent cx="5943600" cy="6264275"/>
            <wp:effectExtent l="0" t="0" r="0" b="3175"/>
            <wp:docPr id="119067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72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C205" w14:textId="652E7A3A" w:rsidR="00392072" w:rsidRDefault="00392072" w:rsidP="00E30D9E">
      <w:pPr>
        <w:pStyle w:val="NormalWeb"/>
      </w:pPr>
      <w:r>
        <w:t xml:space="preserve">Create a Folder </w:t>
      </w:r>
      <w:proofErr w:type="spellStart"/>
      <w:r>
        <w:t>DacPac</w:t>
      </w:r>
      <w:proofErr w:type="spellEnd"/>
      <w:r>
        <w:t xml:space="preserve"> in the Project, and Unload Database Project, Once Unloaded select to Edit Project File, Add the following in the Project file. Reload the Project and Build </w:t>
      </w:r>
    </w:p>
    <w:p w14:paraId="71474C2D" w14:textId="3E36171B" w:rsidR="00392072" w:rsidRDefault="00392072" w:rsidP="00E30D9E">
      <w:pPr>
        <w:pStyle w:val="NormalWeb"/>
      </w:pPr>
      <w:r w:rsidRPr="00392072">
        <w:lastRenderedPageBreak/>
        <w:drawing>
          <wp:inline distT="0" distB="0" distL="0" distR="0" wp14:anchorId="3C213C27" wp14:editId="028A6616">
            <wp:extent cx="5943600" cy="1121410"/>
            <wp:effectExtent l="0" t="0" r="0" b="2540"/>
            <wp:docPr id="2126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2F32" w14:textId="298304DF" w:rsidR="00392072" w:rsidRDefault="00392072" w:rsidP="00E30D9E">
      <w:pPr>
        <w:pStyle w:val="NormalWeb"/>
      </w:pPr>
      <w:r>
        <w:t xml:space="preserve">Once the Build is finish, inspect the </w:t>
      </w:r>
      <w:proofErr w:type="spellStart"/>
      <w:r>
        <w:t>DacPac</w:t>
      </w:r>
      <w:proofErr w:type="spellEnd"/>
      <w:r>
        <w:t xml:space="preserve"> folder it should contain the latest </w:t>
      </w:r>
      <w:proofErr w:type="spellStart"/>
      <w:r>
        <w:t>DacPac</w:t>
      </w:r>
      <w:proofErr w:type="spellEnd"/>
      <w:r>
        <w:t xml:space="preserve"> file. </w:t>
      </w:r>
    </w:p>
    <w:p w14:paraId="22294B72" w14:textId="36AAF680" w:rsidR="00392072" w:rsidRDefault="00392072" w:rsidP="00E30D9E">
      <w:pPr>
        <w:pStyle w:val="NormalWeb"/>
      </w:pPr>
      <w:r w:rsidRPr="00392072">
        <w:drawing>
          <wp:inline distT="0" distB="0" distL="0" distR="0" wp14:anchorId="57BF68BC" wp14:editId="383EC889">
            <wp:extent cx="5943600" cy="5666105"/>
            <wp:effectExtent l="0" t="0" r="0" b="0"/>
            <wp:docPr id="120491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141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4329" w14:textId="7E68A815" w:rsidR="00392072" w:rsidRDefault="00392072" w:rsidP="00E30D9E">
      <w:pPr>
        <w:pStyle w:val="NormalWeb"/>
      </w:pPr>
      <w:r>
        <w:t xml:space="preserve"> Copy Files from Initializer Folder to the Root of the Project. Ensure to add the following </w:t>
      </w:r>
      <w:proofErr w:type="spellStart"/>
      <w:r>
        <w:t>nuget</w:t>
      </w:r>
      <w:proofErr w:type="spellEnd"/>
      <w:r>
        <w:t xml:space="preserve"> packages </w:t>
      </w:r>
    </w:p>
    <w:p w14:paraId="5E12EBC6" w14:textId="6C69F2F0" w:rsidR="00A342A6" w:rsidRDefault="00A342A6" w:rsidP="00E30D9E">
      <w:pPr>
        <w:pStyle w:val="NormalWeb"/>
      </w:pPr>
      <w:r w:rsidRPr="00A342A6">
        <w:lastRenderedPageBreak/>
        <w:drawing>
          <wp:inline distT="0" distB="0" distL="0" distR="0" wp14:anchorId="3799C811" wp14:editId="701482D1">
            <wp:extent cx="5943600" cy="1691005"/>
            <wp:effectExtent l="0" t="0" r="0" b="4445"/>
            <wp:docPr id="103870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039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D9CA" w14:textId="32EE57AF" w:rsidR="00A342A6" w:rsidRDefault="00A342A6" w:rsidP="00E30D9E">
      <w:pPr>
        <w:pStyle w:val="NormalWeb"/>
      </w:pPr>
      <w:r>
        <w:t xml:space="preserve">Also Add a Reference to Core Project. </w:t>
      </w:r>
    </w:p>
    <w:p w14:paraId="1D2B3BF9" w14:textId="6F8918D7" w:rsidR="00A342A6" w:rsidRDefault="00A342A6" w:rsidP="00E30D9E">
      <w:pPr>
        <w:pStyle w:val="NormalWeb"/>
      </w:pPr>
      <w:r>
        <w:t xml:space="preserve">Ensure All Files in Script Folder are Set to copy to output. </w:t>
      </w:r>
    </w:p>
    <w:p w14:paraId="79EAB08A" w14:textId="77777777" w:rsidR="00697A19" w:rsidRDefault="00697A19" w:rsidP="00E30D9E">
      <w:pPr>
        <w:pStyle w:val="NormalWeb"/>
      </w:pPr>
    </w:p>
    <w:p w14:paraId="4349FBD2" w14:textId="09760BA1" w:rsidR="00697A19" w:rsidRDefault="00697A19" w:rsidP="00E30D9E">
      <w:pPr>
        <w:pStyle w:val="NormalWeb"/>
      </w:pPr>
      <w:r>
        <w:t xml:space="preserve">Go to </w:t>
      </w:r>
      <w:proofErr w:type="spellStart"/>
      <w:r>
        <w:t>CleanArchitecture.Infrastructure.SQl</w:t>
      </w:r>
      <w:proofErr w:type="spellEnd"/>
      <w:r>
        <w:t xml:space="preserve"> project and add a reference to Database Initializer. </w:t>
      </w:r>
    </w:p>
    <w:p w14:paraId="39390DD1" w14:textId="21B522F4" w:rsidR="00697A19" w:rsidRDefault="00697A19" w:rsidP="00E30D9E">
      <w:pPr>
        <w:pStyle w:val="NormalWeb"/>
      </w:pPr>
      <w:r>
        <w:t xml:space="preserve">Copy file </w:t>
      </w:r>
      <w:proofErr w:type="spellStart"/>
      <w:r>
        <w:t>DatabaseInitializerHostedService</w:t>
      </w:r>
      <w:proofErr w:type="spellEnd"/>
      <w:r>
        <w:t xml:space="preserve"> to Repositories folder.</w:t>
      </w:r>
    </w:p>
    <w:p w14:paraId="5BEAB05C" w14:textId="3B232ABB" w:rsidR="00697A19" w:rsidRDefault="00697A19" w:rsidP="00E30D9E">
      <w:pPr>
        <w:pStyle w:val="NormalWeb"/>
      </w:pPr>
      <w:r>
        <w:t xml:space="preserve">Add the following in Dependency Inject in SQL Project </w:t>
      </w:r>
    </w:p>
    <w:p w14:paraId="42294F38" w14:textId="04475B65" w:rsidR="00697A19" w:rsidRDefault="00697A19" w:rsidP="00E30D9E">
      <w:pPr>
        <w:pStyle w:val="NormalWeb"/>
      </w:pPr>
      <w:r w:rsidRPr="00697A19">
        <w:drawing>
          <wp:inline distT="0" distB="0" distL="0" distR="0" wp14:anchorId="4089D6A2" wp14:editId="0919953A">
            <wp:extent cx="5943600" cy="513715"/>
            <wp:effectExtent l="0" t="0" r="0" b="635"/>
            <wp:docPr id="149128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840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959E" w14:textId="2B6ECFDB" w:rsidR="00DF33CC" w:rsidRDefault="00DF33CC" w:rsidP="00E30D9E">
      <w:pPr>
        <w:pStyle w:val="NormalWeb"/>
      </w:pPr>
      <w:r>
        <w:t xml:space="preserve">Change Name in the Test Project </w:t>
      </w:r>
      <w:proofErr w:type="spellStart"/>
      <w:r>
        <w:t>AppSettings.json</w:t>
      </w:r>
      <w:proofErr w:type="spellEnd"/>
      <w:r>
        <w:t xml:space="preserve"> to “</w:t>
      </w:r>
      <w:proofErr w:type="spellStart"/>
      <w:r w:rsidRPr="00DF33CC">
        <w:t>CleanArchitectureDbTest</w:t>
      </w:r>
      <w:proofErr w:type="spellEnd"/>
      <w:r>
        <w:t>”</w:t>
      </w:r>
    </w:p>
    <w:p w14:paraId="1DB48CD6" w14:textId="32B9DD86" w:rsidR="00DF33CC" w:rsidRDefault="00DF33CC" w:rsidP="00E30D9E">
      <w:pPr>
        <w:pStyle w:val="NormalWeb"/>
      </w:pPr>
      <w:r>
        <w:t xml:space="preserve">Also ensure </w:t>
      </w:r>
      <w:proofErr w:type="spellStart"/>
      <w:r>
        <w:t>dacpac</w:t>
      </w:r>
      <w:proofErr w:type="spellEnd"/>
      <w:r>
        <w:t xml:space="preserve"> file in the Database Initializer is set to copy on the out put folder. Run the Project and your Test Database should be created. </w:t>
      </w:r>
    </w:p>
    <w:p w14:paraId="1939BFA3" w14:textId="07814198" w:rsidR="00DF33CC" w:rsidRDefault="00DF33CC" w:rsidP="00E30D9E">
      <w:pPr>
        <w:pStyle w:val="NormalWeb"/>
      </w:pPr>
      <w:r>
        <w:t xml:space="preserve">Run your Tests </w:t>
      </w:r>
    </w:p>
    <w:p w14:paraId="50420ACD" w14:textId="77777777" w:rsidR="00697A19" w:rsidRDefault="00697A19" w:rsidP="00E30D9E">
      <w:pPr>
        <w:pStyle w:val="NormalWeb"/>
      </w:pPr>
    </w:p>
    <w:p w14:paraId="4C91C924" w14:textId="65D7526C" w:rsidR="00E30D9E" w:rsidRDefault="00E30D9E" w:rsidP="00E30D9E">
      <w:pPr>
        <w:pStyle w:val="NormalWeb"/>
      </w:pPr>
    </w:p>
    <w:p w14:paraId="0FDE3F20" w14:textId="77777777" w:rsidR="00E30D9E" w:rsidRDefault="00E30D9E" w:rsidP="00E30D9E">
      <w:pPr>
        <w:pStyle w:val="NormalWeb"/>
      </w:pPr>
    </w:p>
    <w:p w14:paraId="7FC83DAC" w14:textId="2C58DD28" w:rsidR="00B54D51" w:rsidRDefault="00B54D51" w:rsidP="006F6102">
      <w:pPr>
        <w:pStyle w:val="NormalWeb"/>
      </w:pPr>
    </w:p>
    <w:p w14:paraId="48501E15" w14:textId="68290D23" w:rsidR="001419C1" w:rsidRDefault="001419C1" w:rsidP="006F6102">
      <w:pPr>
        <w:pStyle w:val="NormalWeb"/>
      </w:pPr>
    </w:p>
    <w:p w14:paraId="2E832B5B" w14:textId="77777777" w:rsidR="00D554A2" w:rsidRDefault="00D554A2" w:rsidP="00D554A2">
      <w:pPr>
        <w:pStyle w:val="NormalWeb"/>
      </w:pPr>
    </w:p>
    <w:p w14:paraId="79230890" w14:textId="77777777" w:rsidR="00D554A2" w:rsidRDefault="00D554A2" w:rsidP="00D554A2">
      <w:pPr>
        <w:pStyle w:val="NormalWeb"/>
      </w:pPr>
    </w:p>
    <w:p w14:paraId="790A53C6" w14:textId="4063AAD1" w:rsidR="00D554A2" w:rsidRDefault="00D554A2" w:rsidP="00D554A2">
      <w:pPr>
        <w:pStyle w:val="NormalWeb"/>
      </w:pPr>
    </w:p>
    <w:p w14:paraId="4DD6D800" w14:textId="77777777" w:rsidR="007903CF" w:rsidRDefault="007903CF" w:rsidP="00D554A2">
      <w:pPr>
        <w:pStyle w:val="NormalWeb"/>
      </w:pPr>
    </w:p>
    <w:p w14:paraId="373EDE5A" w14:textId="77777777" w:rsidR="009F1FDE" w:rsidRDefault="009F1FDE" w:rsidP="006F6102">
      <w:pPr>
        <w:pStyle w:val="NormalWeb"/>
      </w:pPr>
    </w:p>
    <w:p w14:paraId="07F93456" w14:textId="5996B9B7" w:rsidR="00231972" w:rsidRDefault="00231972" w:rsidP="006F6102">
      <w:pPr>
        <w:pStyle w:val="NormalWeb"/>
      </w:pPr>
    </w:p>
    <w:p w14:paraId="67FE3725" w14:textId="77777777" w:rsidR="00323E82" w:rsidRDefault="00323E82" w:rsidP="006F6102">
      <w:pPr>
        <w:pStyle w:val="NormalWeb"/>
      </w:pPr>
    </w:p>
    <w:sectPr w:rsidR="00323E82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CCF90" w14:textId="77777777" w:rsidR="00082494" w:rsidRDefault="00082494">
      <w:pPr>
        <w:spacing w:line="240" w:lineRule="auto"/>
      </w:pPr>
      <w:r>
        <w:separator/>
      </w:r>
    </w:p>
  </w:endnote>
  <w:endnote w:type="continuationSeparator" w:id="0">
    <w:p w14:paraId="7442188F" w14:textId="77777777" w:rsidR="00082494" w:rsidRDefault="00082494">
      <w:pPr>
        <w:spacing w:line="240" w:lineRule="auto"/>
      </w:pPr>
      <w:r>
        <w:continuationSeparator/>
      </w:r>
    </w:p>
  </w:endnote>
  <w:endnote w:type="continuationNotice" w:id="1">
    <w:p w14:paraId="0D4F05E3" w14:textId="77777777" w:rsidR="00082494" w:rsidRDefault="0008249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2A9AF" w14:textId="77777777" w:rsidR="00082494" w:rsidRDefault="00082494">
      <w:pPr>
        <w:spacing w:line="240" w:lineRule="auto"/>
      </w:pPr>
      <w:r>
        <w:separator/>
      </w:r>
    </w:p>
  </w:footnote>
  <w:footnote w:type="continuationSeparator" w:id="0">
    <w:p w14:paraId="6AB11D90" w14:textId="77777777" w:rsidR="00082494" w:rsidRDefault="00082494">
      <w:pPr>
        <w:spacing w:line="240" w:lineRule="auto"/>
      </w:pPr>
      <w:r>
        <w:continuationSeparator/>
      </w:r>
    </w:p>
  </w:footnote>
  <w:footnote w:type="continuationNotice" w:id="1">
    <w:p w14:paraId="4243CC95" w14:textId="77777777" w:rsidR="00082494" w:rsidRDefault="00082494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8550"/>
        </w:tabs>
        <w:ind w:left="855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1878422306">
    <w:abstractNumId w:val="9"/>
  </w:num>
  <w:num w:numId="2" w16cid:durableId="2085757416">
    <w:abstractNumId w:val="8"/>
  </w:num>
  <w:num w:numId="3" w16cid:durableId="1515224917">
    <w:abstractNumId w:val="7"/>
  </w:num>
  <w:num w:numId="4" w16cid:durableId="877162305">
    <w:abstractNumId w:val="6"/>
  </w:num>
  <w:num w:numId="5" w16cid:durableId="955062368">
    <w:abstractNumId w:val="5"/>
  </w:num>
  <w:num w:numId="6" w16cid:durableId="1235892094">
    <w:abstractNumId w:val="4"/>
  </w:num>
  <w:num w:numId="7" w16cid:durableId="259878711">
    <w:abstractNumId w:val="3"/>
  </w:num>
  <w:num w:numId="8" w16cid:durableId="1385569490">
    <w:abstractNumId w:val="2"/>
  </w:num>
  <w:num w:numId="9" w16cid:durableId="298612166">
    <w:abstractNumId w:val="1"/>
  </w:num>
  <w:num w:numId="10" w16cid:durableId="1347366464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F2"/>
    <w:rsid w:val="00007533"/>
    <w:rsid w:val="000150E9"/>
    <w:rsid w:val="00015373"/>
    <w:rsid w:val="00030E3C"/>
    <w:rsid w:val="00041A11"/>
    <w:rsid w:val="00045290"/>
    <w:rsid w:val="0004645E"/>
    <w:rsid w:val="00046D38"/>
    <w:rsid w:val="00057527"/>
    <w:rsid w:val="00060B4F"/>
    <w:rsid w:val="00072D27"/>
    <w:rsid w:val="00073B24"/>
    <w:rsid w:val="00074B18"/>
    <w:rsid w:val="00076185"/>
    <w:rsid w:val="00082494"/>
    <w:rsid w:val="00083C22"/>
    <w:rsid w:val="00085308"/>
    <w:rsid w:val="00086E87"/>
    <w:rsid w:val="000871A8"/>
    <w:rsid w:val="00093103"/>
    <w:rsid w:val="000A036B"/>
    <w:rsid w:val="000D00A0"/>
    <w:rsid w:val="000D0E4A"/>
    <w:rsid w:val="000D17BA"/>
    <w:rsid w:val="000D4CDD"/>
    <w:rsid w:val="000D7D3D"/>
    <w:rsid w:val="000F11B9"/>
    <w:rsid w:val="000F5C3A"/>
    <w:rsid w:val="00100FB1"/>
    <w:rsid w:val="00102341"/>
    <w:rsid w:val="00105960"/>
    <w:rsid w:val="001073CE"/>
    <w:rsid w:val="00107678"/>
    <w:rsid w:val="0011019A"/>
    <w:rsid w:val="0011110C"/>
    <w:rsid w:val="001126E8"/>
    <w:rsid w:val="001161EA"/>
    <w:rsid w:val="00121553"/>
    <w:rsid w:val="001238BA"/>
    <w:rsid w:val="00123EDC"/>
    <w:rsid w:val="00131CAB"/>
    <w:rsid w:val="00140746"/>
    <w:rsid w:val="0014171A"/>
    <w:rsid w:val="001419C1"/>
    <w:rsid w:val="0014699A"/>
    <w:rsid w:val="00151675"/>
    <w:rsid w:val="00170CCC"/>
    <w:rsid w:val="00172D41"/>
    <w:rsid w:val="00180769"/>
    <w:rsid w:val="00181611"/>
    <w:rsid w:val="001A662D"/>
    <w:rsid w:val="001A728C"/>
    <w:rsid w:val="001B290F"/>
    <w:rsid w:val="001B6FEB"/>
    <w:rsid w:val="001C21D4"/>
    <w:rsid w:val="001C5F2E"/>
    <w:rsid w:val="001D0BD1"/>
    <w:rsid w:val="001D7585"/>
    <w:rsid w:val="001E3396"/>
    <w:rsid w:val="001E6321"/>
    <w:rsid w:val="001F3C13"/>
    <w:rsid w:val="002017AC"/>
    <w:rsid w:val="00203461"/>
    <w:rsid w:val="00204254"/>
    <w:rsid w:val="002050CF"/>
    <w:rsid w:val="002069FC"/>
    <w:rsid w:val="002168BB"/>
    <w:rsid w:val="0022365C"/>
    <w:rsid w:val="00230225"/>
    <w:rsid w:val="0023030D"/>
    <w:rsid w:val="00230DEF"/>
    <w:rsid w:val="00230E47"/>
    <w:rsid w:val="00231972"/>
    <w:rsid w:val="0023572E"/>
    <w:rsid w:val="00235805"/>
    <w:rsid w:val="002359ED"/>
    <w:rsid w:val="00236869"/>
    <w:rsid w:val="0023795B"/>
    <w:rsid w:val="00245621"/>
    <w:rsid w:val="00252520"/>
    <w:rsid w:val="0025614D"/>
    <w:rsid w:val="00261FBB"/>
    <w:rsid w:val="002625F9"/>
    <w:rsid w:val="002631F7"/>
    <w:rsid w:val="00264416"/>
    <w:rsid w:val="0026484A"/>
    <w:rsid w:val="0026504D"/>
    <w:rsid w:val="002661C9"/>
    <w:rsid w:val="002700FC"/>
    <w:rsid w:val="00274640"/>
    <w:rsid w:val="00274856"/>
    <w:rsid w:val="00276926"/>
    <w:rsid w:val="00282D94"/>
    <w:rsid w:val="002A2D1B"/>
    <w:rsid w:val="002A67C8"/>
    <w:rsid w:val="002A6A1A"/>
    <w:rsid w:val="002B2065"/>
    <w:rsid w:val="002B3FF2"/>
    <w:rsid w:val="002B40B7"/>
    <w:rsid w:val="002B777F"/>
    <w:rsid w:val="002C5D75"/>
    <w:rsid w:val="002D288E"/>
    <w:rsid w:val="002D6174"/>
    <w:rsid w:val="002D623A"/>
    <w:rsid w:val="00301789"/>
    <w:rsid w:val="00302F02"/>
    <w:rsid w:val="00303B9F"/>
    <w:rsid w:val="0030504D"/>
    <w:rsid w:val="00317449"/>
    <w:rsid w:val="00321BF2"/>
    <w:rsid w:val="00321DFE"/>
    <w:rsid w:val="00323E82"/>
    <w:rsid w:val="00325194"/>
    <w:rsid w:val="00325AAD"/>
    <w:rsid w:val="00340383"/>
    <w:rsid w:val="0036260E"/>
    <w:rsid w:val="00370ED8"/>
    <w:rsid w:val="003728E3"/>
    <w:rsid w:val="00374DEF"/>
    <w:rsid w:val="0037672D"/>
    <w:rsid w:val="00382B3F"/>
    <w:rsid w:val="003900A8"/>
    <w:rsid w:val="003905E1"/>
    <w:rsid w:val="00392072"/>
    <w:rsid w:val="003962D3"/>
    <w:rsid w:val="003972DE"/>
    <w:rsid w:val="003A3002"/>
    <w:rsid w:val="003A6A94"/>
    <w:rsid w:val="003B4645"/>
    <w:rsid w:val="003B51A7"/>
    <w:rsid w:val="003B542F"/>
    <w:rsid w:val="003B6A7A"/>
    <w:rsid w:val="003C7D9D"/>
    <w:rsid w:val="003D28AE"/>
    <w:rsid w:val="003D4B49"/>
    <w:rsid w:val="003E08A7"/>
    <w:rsid w:val="003E3A63"/>
    <w:rsid w:val="003E76B5"/>
    <w:rsid w:val="003F39A5"/>
    <w:rsid w:val="003F5E29"/>
    <w:rsid w:val="00415C50"/>
    <w:rsid w:val="00416C39"/>
    <w:rsid w:val="004252AC"/>
    <w:rsid w:val="004560F0"/>
    <w:rsid w:val="00457BEB"/>
    <w:rsid w:val="00461B2E"/>
    <w:rsid w:val="00463399"/>
    <w:rsid w:val="00482CFC"/>
    <w:rsid w:val="00484C72"/>
    <w:rsid w:val="00487996"/>
    <w:rsid w:val="00490738"/>
    <w:rsid w:val="004911C1"/>
    <w:rsid w:val="00491910"/>
    <w:rsid w:val="0049659B"/>
    <w:rsid w:val="004A3D03"/>
    <w:rsid w:val="004B1460"/>
    <w:rsid w:val="004B24F2"/>
    <w:rsid w:val="004B4DC0"/>
    <w:rsid w:val="004B6D7F"/>
    <w:rsid w:val="004C542D"/>
    <w:rsid w:val="004D0A89"/>
    <w:rsid w:val="004D6D56"/>
    <w:rsid w:val="004D785F"/>
    <w:rsid w:val="004E744B"/>
    <w:rsid w:val="004F37EC"/>
    <w:rsid w:val="004F7760"/>
    <w:rsid w:val="00510D67"/>
    <w:rsid w:val="00514E76"/>
    <w:rsid w:val="00520AC9"/>
    <w:rsid w:val="005222C5"/>
    <w:rsid w:val="0054283D"/>
    <w:rsid w:val="00546755"/>
    <w:rsid w:val="005565B3"/>
    <w:rsid w:val="005700D3"/>
    <w:rsid w:val="00570D21"/>
    <w:rsid w:val="00575F7D"/>
    <w:rsid w:val="005822C6"/>
    <w:rsid w:val="00582B07"/>
    <w:rsid w:val="00582F6F"/>
    <w:rsid w:val="005848AD"/>
    <w:rsid w:val="00594254"/>
    <w:rsid w:val="00596CF4"/>
    <w:rsid w:val="005B1FC1"/>
    <w:rsid w:val="005B4DC4"/>
    <w:rsid w:val="005B6EB8"/>
    <w:rsid w:val="005D22F4"/>
    <w:rsid w:val="005F2CDD"/>
    <w:rsid w:val="005F4732"/>
    <w:rsid w:val="006133FC"/>
    <w:rsid w:val="00614CAB"/>
    <w:rsid w:val="00632185"/>
    <w:rsid w:val="00633BC0"/>
    <w:rsid w:val="00646B03"/>
    <w:rsid w:val="0066136A"/>
    <w:rsid w:val="00661DE5"/>
    <w:rsid w:val="006706DE"/>
    <w:rsid w:val="00672A68"/>
    <w:rsid w:val="00674CE2"/>
    <w:rsid w:val="0068290A"/>
    <w:rsid w:val="0069487E"/>
    <w:rsid w:val="00694C5F"/>
    <w:rsid w:val="00697A19"/>
    <w:rsid w:val="00697AFD"/>
    <w:rsid w:val="006A7CDE"/>
    <w:rsid w:val="006B0B82"/>
    <w:rsid w:val="006B1C8E"/>
    <w:rsid w:val="006B3624"/>
    <w:rsid w:val="006B7EF2"/>
    <w:rsid w:val="006C3B5F"/>
    <w:rsid w:val="006C4623"/>
    <w:rsid w:val="006D3A72"/>
    <w:rsid w:val="006D5EE3"/>
    <w:rsid w:val="006D7FF7"/>
    <w:rsid w:val="006E2E0C"/>
    <w:rsid w:val="006E5166"/>
    <w:rsid w:val="006F4D31"/>
    <w:rsid w:val="006F53EE"/>
    <w:rsid w:val="006F6102"/>
    <w:rsid w:val="00717507"/>
    <w:rsid w:val="007263B8"/>
    <w:rsid w:val="00726D9C"/>
    <w:rsid w:val="00726F2C"/>
    <w:rsid w:val="007320AE"/>
    <w:rsid w:val="007361A4"/>
    <w:rsid w:val="00736D30"/>
    <w:rsid w:val="00742FF3"/>
    <w:rsid w:val="00744D8D"/>
    <w:rsid w:val="0075488E"/>
    <w:rsid w:val="00756E71"/>
    <w:rsid w:val="00760EE2"/>
    <w:rsid w:val="00762D0A"/>
    <w:rsid w:val="00776395"/>
    <w:rsid w:val="0078378D"/>
    <w:rsid w:val="007903CF"/>
    <w:rsid w:val="00794B27"/>
    <w:rsid w:val="00796D51"/>
    <w:rsid w:val="00797862"/>
    <w:rsid w:val="007A7846"/>
    <w:rsid w:val="007B0750"/>
    <w:rsid w:val="007C65A1"/>
    <w:rsid w:val="007C674E"/>
    <w:rsid w:val="007D0F94"/>
    <w:rsid w:val="007E2825"/>
    <w:rsid w:val="007F2295"/>
    <w:rsid w:val="007F4B44"/>
    <w:rsid w:val="007F66F5"/>
    <w:rsid w:val="00812400"/>
    <w:rsid w:val="0082203C"/>
    <w:rsid w:val="00822B4A"/>
    <w:rsid w:val="00831E26"/>
    <w:rsid w:val="008360A8"/>
    <w:rsid w:val="008416E0"/>
    <w:rsid w:val="008448EC"/>
    <w:rsid w:val="008472FC"/>
    <w:rsid w:val="00852E93"/>
    <w:rsid w:val="00873D38"/>
    <w:rsid w:val="0088352E"/>
    <w:rsid w:val="00892EEE"/>
    <w:rsid w:val="008934B6"/>
    <w:rsid w:val="00897985"/>
    <w:rsid w:val="00897BFF"/>
    <w:rsid w:val="008A5FF1"/>
    <w:rsid w:val="008B2C5F"/>
    <w:rsid w:val="008B56B1"/>
    <w:rsid w:val="008C61B9"/>
    <w:rsid w:val="008D2FA9"/>
    <w:rsid w:val="008E1F6C"/>
    <w:rsid w:val="008E7763"/>
    <w:rsid w:val="008F595A"/>
    <w:rsid w:val="00905015"/>
    <w:rsid w:val="009063AA"/>
    <w:rsid w:val="00912477"/>
    <w:rsid w:val="009139AF"/>
    <w:rsid w:val="009159F8"/>
    <w:rsid w:val="00920D6C"/>
    <w:rsid w:val="00930CC0"/>
    <w:rsid w:val="00933003"/>
    <w:rsid w:val="0094124A"/>
    <w:rsid w:val="00943B06"/>
    <w:rsid w:val="00945864"/>
    <w:rsid w:val="00952128"/>
    <w:rsid w:val="00961BD6"/>
    <w:rsid w:val="009711A7"/>
    <w:rsid w:val="0097558C"/>
    <w:rsid w:val="009756B7"/>
    <w:rsid w:val="009759B8"/>
    <w:rsid w:val="009824A1"/>
    <w:rsid w:val="00982A32"/>
    <w:rsid w:val="009853E9"/>
    <w:rsid w:val="0098797E"/>
    <w:rsid w:val="00990580"/>
    <w:rsid w:val="00994AD2"/>
    <w:rsid w:val="009968FF"/>
    <w:rsid w:val="00996E16"/>
    <w:rsid w:val="009979E8"/>
    <w:rsid w:val="009B61EE"/>
    <w:rsid w:val="009B69C5"/>
    <w:rsid w:val="009C0B2C"/>
    <w:rsid w:val="009E0CE8"/>
    <w:rsid w:val="009E3690"/>
    <w:rsid w:val="009E51FE"/>
    <w:rsid w:val="009E5643"/>
    <w:rsid w:val="009F1FDE"/>
    <w:rsid w:val="009F6A5E"/>
    <w:rsid w:val="009F72A7"/>
    <w:rsid w:val="00A05AC7"/>
    <w:rsid w:val="00A10870"/>
    <w:rsid w:val="00A119D9"/>
    <w:rsid w:val="00A145B7"/>
    <w:rsid w:val="00A20F84"/>
    <w:rsid w:val="00A21BED"/>
    <w:rsid w:val="00A27D99"/>
    <w:rsid w:val="00A30487"/>
    <w:rsid w:val="00A342A6"/>
    <w:rsid w:val="00A43A2E"/>
    <w:rsid w:val="00A46AD4"/>
    <w:rsid w:val="00A60D92"/>
    <w:rsid w:val="00A63160"/>
    <w:rsid w:val="00A74984"/>
    <w:rsid w:val="00A75F4F"/>
    <w:rsid w:val="00A7681C"/>
    <w:rsid w:val="00A85E60"/>
    <w:rsid w:val="00A86EAC"/>
    <w:rsid w:val="00A91BD4"/>
    <w:rsid w:val="00A923E7"/>
    <w:rsid w:val="00A92A06"/>
    <w:rsid w:val="00A952A8"/>
    <w:rsid w:val="00A95C08"/>
    <w:rsid w:val="00AA661C"/>
    <w:rsid w:val="00AC2F58"/>
    <w:rsid w:val="00AD0507"/>
    <w:rsid w:val="00AD2F15"/>
    <w:rsid w:val="00AD3EC7"/>
    <w:rsid w:val="00AF04E7"/>
    <w:rsid w:val="00AF5C13"/>
    <w:rsid w:val="00B06762"/>
    <w:rsid w:val="00B12A12"/>
    <w:rsid w:val="00B211A6"/>
    <w:rsid w:val="00B237D7"/>
    <w:rsid w:val="00B32E3E"/>
    <w:rsid w:val="00B3326A"/>
    <w:rsid w:val="00B369B4"/>
    <w:rsid w:val="00B40525"/>
    <w:rsid w:val="00B53817"/>
    <w:rsid w:val="00B540F0"/>
    <w:rsid w:val="00B54664"/>
    <w:rsid w:val="00B54D51"/>
    <w:rsid w:val="00B55A71"/>
    <w:rsid w:val="00B6076E"/>
    <w:rsid w:val="00B60F1C"/>
    <w:rsid w:val="00B61F85"/>
    <w:rsid w:val="00B66C2A"/>
    <w:rsid w:val="00B710B4"/>
    <w:rsid w:val="00B8058D"/>
    <w:rsid w:val="00B81A2E"/>
    <w:rsid w:val="00B821B5"/>
    <w:rsid w:val="00B830FA"/>
    <w:rsid w:val="00B9555B"/>
    <w:rsid w:val="00BA0760"/>
    <w:rsid w:val="00BA3469"/>
    <w:rsid w:val="00BA3CC7"/>
    <w:rsid w:val="00BA6929"/>
    <w:rsid w:val="00BC759A"/>
    <w:rsid w:val="00BC787B"/>
    <w:rsid w:val="00BD2FE3"/>
    <w:rsid w:val="00BE2E3B"/>
    <w:rsid w:val="00BF457D"/>
    <w:rsid w:val="00BF4775"/>
    <w:rsid w:val="00BF6873"/>
    <w:rsid w:val="00C02983"/>
    <w:rsid w:val="00C14E7A"/>
    <w:rsid w:val="00C16410"/>
    <w:rsid w:val="00C3131E"/>
    <w:rsid w:val="00C318FF"/>
    <w:rsid w:val="00C40C76"/>
    <w:rsid w:val="00C50ABD"/>
    <w:rsid w:val="00C558EE"/>
    <w:rsid w:val="00C623D7"/>
    <w:rsid w:val="00C6547A"/>
    <w:rsid w:val="00C6558F"/>
    <w:rsid w:val="00C65FB1"/>
    <w:rsid w:val="00C71542"/>
    <w:rsid w:val="00C72243"/>
    <w:rsid w:val="00C80F01"/>
    <w:rsid w:val="00C87311"/>
    <w:rsid w:val="00C930AF"/>
    <w:rsid w:val="00C93F15"/>
    <w:rsid w:val="00C973EC"/>
    <w:rsid w:val="00CA0C45"/>
    <w:rsid w:val="00CA403D"/>
    <w:rsid w:val="00CA6F35"/>
    <w:rsid w:val="00CB29EC"/>
    <w:rsid w:val="00CB443B"/>
    <w:rsid w:val="00CC3AB0"/>
    <w:rsid w:val="00CC68B9"/>
    <w:rsid w:val="00CD2F33"/>
    <w:rsid w:val="00CE104D"/>
    <w:rsid w:val="00CE1361"/>
    <w:rsid w:val="00CF038D"/>
    <w:rsid w:val="00CF12AE"/>
    <w:rsid w:val="00CF63A1"/>
    <w:rsid w:val="00D033AD"/>
    <w:rsid w:val="00D07FA2"/>
    <w:rsid w:val="00D17668"/>
    <w:rsid w:val="00D1798D"/>
    <w:rsid w:val="00D26155"/>
    <w:rsid w:val="00D2646B"/>
    <w:rsid w:val="00D317B4"/>
    <w:rsid w:val="00D367B1"/>
    <w:rsid w:val="00D414B6"/>
    <w:rsid w:val="00D428B8"/>
    <w:rsid w:val="00D43BFB"/>
    <w:rsid w:val="00D440BE"/>
    <w:rsid w:val="00D443DC"/>
    <w:rsid w:val="00D448A0"/>
    <w:rsid w:val="00D4573A"/>
    <w:rsid w:val="00D46550"/>
    <w:rsid w:val="00D5277A"/>
    <w:rsid w:val="00D554A2"/>
    <w:rsid w:val="00D661BA"/>
    <w:rsid w:val="00D670A9"/>
    <w:rsid w:val="00D85A5F"/>
    <w:rsid w:val="00D85CEC"/>
    <w:rsid w:val="00D877B6"/>
    <w:rsid w:val="00D87F8B"/>
    <w:rsid w:val="00D902A4"/>
    <w:rsid w:val="00D96CC8"/>
    <w:rsid w:val="00DA32D9"/>
    <w:rsid w:val="00DA387F"/>
    <w:rsid w:val="00DB1131"/>
    <w:rsid w:val="00DB2323"/>
    <w:rsid w:val="00DB331E"/>
    <w:rsid w:val="00DC0511"/>
    <w:rsid w:val="00DC0F3F"/>
    <w:rsid w:val="00DC4A8B"/>
    <w:rsid w:val="00DC4E21"/>
    <w:rsid w:val="00DD3154"/>
    <w:rsid w:val="00DD5358"/>
    <w:rsid w:val="00DD724D"/>
    <w:rsid w:val="00DD767C"/>
    <w:rsid w:val="00DE156E"/>
    <w:rsid w:val="00DF33CC"/>
    <w:rsid w:val="00DF5D1C"/>
    <w:rsid w:val="00E00849"/>
    <w:rsid w:val="00E01519"/>
    <w:rsid w:val="00E05495"/>
    <w:rsid w:val="00E1588C"/>
    <w:rsid w:val="00E224A0"/>
    <w:rsid w:val="00E227F1"/>
    <w:rsid w:val="00E254F0"/>
    <w:rsid w:val="00E30D9E"/>
    <w:rsid w:val="00E315D0"/>
    <w:rsid w:val="00E32E72"/>
    <w:rsid w:val="00E368D1"/>
    <w:rsid w:val="00E40636"/>
    <w:rsid w:val="00E434A8"/>
    <w:rsid w:val="00E450FF"/>
    <w:rsid w:val="00E46BB7"/>
    <w:rsid w:val="00E51168"/>
    <w:rsid w:val="00E72A21"/>
    <w:rsid w:val="00E7715A"/>
    <w:rsid w:val="00E90FE2"/>
    <w:rsid w:val="00E93FA7"/>
    <w:rsid w:val="00EA3854"/>
    <w:rsid w:val="00EA444A"/>
    <w:rsid w:val="00EA794B"/>
    <w:rsid w:val="00EB30CC"/>
    <w:rsid w:val="00EB700D"/>
    <w:rsid w:val="00ED356E"/>
    <w:rsid w:val="00ED5F1B"/>
    <w:rsid w:val="00EE7D67"/>
    <w:rsid w:val="00EF2CA6"/>
    <w:rsid w:val="00F048D4"/>
    <w:rsid w:val="00F06CF2"/>
    <w:rsid w:val="00F131F3"/>
    <w:rsid w:val="00F163A1"/>
    <w:rsid w:val="00F23B3F"/>
    <w:rsid w:val="00F27CD0"/>
    <w:rsid w:val="00F33B83"/>
    <w:rsid w:val="00F34C84"/>
    <w:rsid w:val="00F47C43"/>
    <w:rsid w:val="00F54BD0"/>
    <w:rsid w:val="00F61A58"/>
    <w:rsid w:val="00F81072"/>
    <w:rsid w:val="00F83211"/>
    <w:rsid w:val="00F84EBB"/>
    <w:rsid w:val="00F86487"/>
    <w:rsid w:val="00F86537"/>
    <w:rsid w:val="00F86816"/>
    <w:rsid w:val="00F94D3E"/>
    <w:rsid w:val="00F95191"/>
    <w:rsid w:val="00FB3EF4"/>
    <w:rsid w:val="00FE2F21"/>
    <w:rsid w:val="00FE6DD2"/>
    <w:rsid w:val="00FF44F1"/>
    <w:rsid w:val="00FF5FDF"/>
    <w:rsid w:val="011FB6E9"/>
    <w:rsid w:val="0EAD38C6"/>
    <w:rsid w:val="106BEE14"/>
    <w:rsid w:val="18A54296"/>
    <w:rsid w:val="1C3417B8"/>
    <w:rsid w:val="22919D18"/>
    <w:rsid w:val="2B571113"/>
    <w:rsid w:val="2ED4F76B"/>
    <w:rsid w:val="2FA5BE4B"/>
    <w:rsid w:val="32DEDD74"/>
    <w:rsid w:val="3AA4BCD9"/>
    <w:rsid w:val="3C0EA467"/>
    <w:rsid w:val="3CA6F04D"/>
    <w:rsid w:val="3E020ECA"/>
    <w:rsid w:val="4D4F2310"/>
    <w:rsid w:val="53F4B2C0"/>
    <w:rsid w:val="67D8E53C"/>
    <w:rsid w:val="6E0ACDE0"/>
    <w:rsid w:val="6F44090F"/>
    <w:rsid w:val="7196AC47"/>
    <w:rsid w:val="7469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48C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1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sid w:val="00F131F3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264416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ziz\AppData\Roaming\Microsoft\Templates\Collaborate%20in%20Word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5D590C0-9F04-42FC-A2B3-5ED44B387C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324849-6FBB-4EC2-99CC-BBB40FFD48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34700B-5E99-4797-931D-CA78A4A136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Collaborate in Word tutorial</Template>
  <TotalTime>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2025-05-29T20:35:00Z</dcterms:created>
  <dcterms:modified xsi:type="dcterms:W3CDTF">2025-05-30T18:28:00Z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